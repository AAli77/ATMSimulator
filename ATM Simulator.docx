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F35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bookmarkStart w:id="5" w:name="_Hlk82521711"/>
      <w:bookmarkEnd w:id="5"/>
      <w:r w:rsidRPr="008B5277">
        <w:rPr>
          <w:noProof/>
        </w:rPr>
        <w:drawing>
          <wp:inline distT="0" distB="0" distL="0" distR="0" wp14:anchorId="74782F35" wp14:editId="41B809B4">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BF6CC1B" w14:textId="07F38607" w:rsidR="00C6554A" w:rsidRDefault="005C6099" w:rsidP="00C6554A">
      <w:pPr>
        <w:pStyle w:val="Title"/>
      </w:pPr>
      <w:r>
        <w:t>ATM Simulator</w:t>
      </w:r>
    </w:p>
    <w:p w14:paraId="46012BE8" w14:textId="00D1CD10" w:rsidR="00C6554A" w:rsidRPr="00D5413C" w:rsidRDefault="007131A2" w:rsidP="00C6554A">
      <w:pPr>
        <w:pStyle w:val="Subtitle"/>
      </w:pPr>
      <w:r>
        <w:t>Final project – ATM Simulator</w:t>
      </w:r>
    </w:p>
    <w:p w14:paraId="35FE461D" w14:textId="0E3AA5EB" w:rsidR="00C6554A" w:rsidRDefault="005C6099" w:rsidP="00C6554A">
      <w:pPr>
        <w:pStyle w:val="ContactInfo"/>
      </w:pPr>
      <w:r>
        <w:t>Amir Ali</w:t>
      </w:r>
      <w:r w:rsidR="00C6554A">
        <w:t xml:space="preserve"> | </w:t>
      </w:r>
      <w:r>
        <w:t>Advance C#</w:t>
      </w:r>
      <w:r w:rsidR="00C6554A">
        <w:t xml:space="preserve"> |</w:t>
      </w:r>
      <w:r w:rsidR="00C6554A" w:rsidRPr="00D5413C">
        <w:t xml:space="preserve"> </w:t>
      </w:r>
      <w:r>
        <w:t>2021-09-14</w:t>
      </w:r>
      <w:r w:rsidR="00C6554A">
        <w:br w:type="page"/>
      </w:r>
    </w:p>
    <w:p w14:paraId="76D49069" w14:textId="4D1F6DFA" w:rsidR="00C6554A" w:rsidRDefault="005C6099" w:rsidP="00C6554A">
      <w:pPr>
        <w:pStyle w:val="Heading1"/>
      </w:pPr>
      <w:r>
        <w:lastRenderedPageBreak/>
        <w:t>ATM Simulator</w:t>
      </w:r>
    </w:p>
    <w:p w14:paraId="64373D9C" w14:textId="478216ED" w:rsidR="00C6554A" w:rsidRDefault="005C6099" w:rsidP="005C6099">
      <w:r>
        <w:t>The project is to design and build a ATM Simulator where member can deposit, withdrawal, bill payment, and transfer amount between their accounts.</w:t>
      </w:r>
    </w:p>
    <w:p w14:paraId="2D719303" w14:textId="29F91DEF" w:rsidR="00C6554A" w:rsidRDefault="005C6099" w:rsidP="005C6099">
      <w:pPr>
        <w:pStyle w:val="ListBullet"/>
        <w:numPr>
          <w:ilvl w:val="0"/>
          <w:numId w:val="1"/>
        </w:numPr>
      </w:pPr>
      <w:r>
        <w:t>The simulator contain</w:t>
      </w:r>
      <w:r w:rsidR="00317AA1">
        <w:t>s</w:t>
      </w:r>
      <w:r>
        <w:t xml:space="preserve"> 1 Solution, 2 Project, </w:t>
      </w:r>
      <w:r w:rsidR="00317AA1">
        <w:t>8 Classes, 14 Forms.</w:t>
      </w:r>
    </w:p>
    <w:p w14:paraId="31872DE9" w14:textId="329B149C" w:rsidR="00317AA1" w:rsidRDefault="00317AA1" w:rsidP="005C6099">
      <w:pPr>
        <w:pStyle w:val="ListBullet"/>
        <w:numPr>
          <w:ilvl w:val="0"/>
          <w:numId w:val="1"/>
        </w:numPr>
      </w:pPr>
      <w:r>
        <w:t>Simulator back-end is SQL Server, which contact 5 Tables and 13 Stored Procedures</w:t>
      </w:r>
    </w:p>
    <w:p w14:paraId="02726F74" w14:textId="7BB6DC3B" w:rsidR="00317AA1" w:rsidRDefault="00317AA1" w:rsidP="005C6099">
      <w:pPr>
        <w:pStyle w:val="ListBullet"/>
        <w:numPr>
          <w:ilvl w:val="0"/>
          <w:numId w:val="1"/>
        </w:numPr>
      </w:pPr>
      <w:r>
        <w:t>Simulator has 2 Menu,</w:t>
      </w:r>
    </w:p>
    <w:p w14:paraId="312BB34E" w14:textId="123E9E78" w:rsidR="00317AA1" w:rsidRDefault="00317AA1" w:rsidP="00317AA1">
      <w:pPr>
        <w:pStyle w:val="ListBullet"/>
        <w:numPr>
          <w:ilvl w:val="0"/>
          <w:numId w:val="1"/>
        </w:numPr>
        <w:ind w:left="1080"/>
      </w:pPr>
      <w:r>
        <w:t>Member Menu</w:t>
      </w:r>
    </w:p>
    <w:p w14:paraId="0752215D" w14:textId="05AA480F" w:rsidR="00317AA1" w:rsidRPr="00514122" w:rsidRDefault="00317AA1" w:rsidP="00317AA1">
      <w:pPr>
        <w:pStyle w:val="ListBullet"/>
        <w:numPr>
          <w:ilvl w:val="0"/>
          <w:numId w:val="1"/>
        </w:numPr>
        <w:ind w:left="1080"/>
      </w:pPr>
      <w:r>
        <w:t>Supervisor Menu</w:t>
      </w:r>
    </w:p>
    <w:p w14:paraId="14191138" w14:textId="77777777" w:rsidR="007131A2" w:rsidRDefault="007131A2" w:rsidP="00C6554A">
      <w:pPr>
        <w:pStyle w:val="Heading2"/>
      </w:pPr>
      <w:r>
        <w:rPr>
          <w:noProof/>
        </w:rPr>
        <w:drawing>
          <wp:inline distT="0" distB="0" distL="0" distR="0" wp14:anchorId="4E08E1A8" wp14:editId="45C5C9DD">
            <wp:extent cx="1819275" cy="811040"/>
            <wp:effectExtent l="0" t="0" r="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1833329" cy="817305"/>
                    </a:xfrm>
                    <a:prstGeom prst="rect">
                      <a:avLst/>
                    </a:prstGeom>
                  </pic:spPr>
                </pic:pic>
              </a:graphicData>
            </a:graphic>
          </wp:inline>
        </w:drawing>
      </w:r>
    </w:p>
    <w:p w14:paraId="7921A816" w14:textId="4FDE0956" w:rsidR="00C6554A" w:rsidRPr="00D5413C" w:rsidRDefault="00317AA1" w:rsidP="00C6554A">
      <w:pPr>
        <w:pStyle w:val="Heading2"/>
      </w:pPr>
      <w:r>
        <w:t>Member Menu</w:t>
      </w:r>
    </w:p>
    <w:p w14:paraId="20EBDF72" w14:textId="75B221C3" w:rsidR="00317AA1" w:rsidRDefault="00317AA1" w:rsidP="00317AA1">
      <w:r>
        <w:t>Before member see the menu it will ask member to enter the Account ID and PIN to enter to member menu</w:t>
      </w:r>
    </w:p>
    <w:p w14:paraId="283E2E05" w14:textId="35F55C8A" w:rsidR="002C74C0" w:rsidRDefault="00317AA1" w:rsidP="00317AA1">
      <w:r>
        <w:t>When member login to ATM simulator, it will welcome member with showing Member First and Last Name with Account No.  Member has 6 Options to select from the Menu</w:t>
      </w:r>
    </w:p>
    <w:p w14:paraId="47131986" w14:textId="16AB723E" w:rsidR="00317AA1" w:rsidRDefault="00317AA1" w:rsidP="00317AA1">
      <w:pPr>
        <w:pStyle w:val="ListParagraph"/>
        <w:numPr>
          <w:ilvl w:val="0"/>
          <w:numId w:val="16"/>
        </w:numPr>
      </w:pPr>
      <w:r>
        <w:t>Account Balance (for Cheque-in and Saving Account)</w:t>
      </w:r>
    </w:p>
    <w:p w14:paraId="4A4A5FE8" w14:textId="459D682A" w:rsidR="00317AA1" w:rsidRDefault="00317AA1" w:rsidP="00317AA1">
      <w:pPr>
        <w:pStyle w:val="ListParagraph"/>
        <w:numPr>
          <w:ilvl w:val="0"/>
          <w:numId w:val="16"/>
        </w:numPr>
      </w:pPr>
      <w:r>
        <w:t xml:space="preserve">Cash Withdrawal from </w:t>
      </w:r>
      <w:r>
        <w:t>Cheque-in and Saving Account</w:t>
      </w:r>
      <w:r>
        <w:t>.</w:t>
      </w:r>
    </w:p>
    <w:p w14:paraId="42B1EF7F" w14:textId="79A4A958" w:rsidR="00317AA1" w:rsidRDefault="00317AA1" w:rsidP="00317AA1">
      <w:pPr>
        <w:pStyle w:val="ListParagraph"/>
        <w:numPr>
          <w:ilvl w:val="0"/>
          <w:numId w:val="16"/>
        </w:numPr>
      </w:pPr>
      <w:r>
        <w:t>Change PIN</w:t>
      </w:r>
    </w:p>
    <w:p w14:paraId="3D0184D6" w14:textId="311D8996" w:rsidR="00317AA1" w:rsidRDefault="00317AA1" w:rsidP="00317AA1">
      <w:pPr>
        <w:pStyle w:val="ListParagraph"/>
        <w:numPr>
          <w:ilvl w:val="0"/>
          <w:numId w:val="16"/>
        </w:numPr>
      </w:pPr>
      <w:r>
        <w:t>Deposit to Cheque-in OR Saving Account</w:t>
      </w:r>
    </w:p>
    <w:p w14:paraId="55341C67" w14:textId="04D6B4DB" w:rsidR="00317AA1" w:rsidRDefault="00317AA1" w:rsidP="00317AA1">
      <w:pPr>
        <w:pStyle w:val="ListParagraph"/>
        <w:numPr>
          <w:ilvl w:val="0"/>
          <w:numId w:val="16"/>
        </w:numPr>
      </w:pPr>
      <w:r>
        <w:t>Bill Payee</w:t>
      </w:r>
    </w:p>
    <w:p w14:paraId="3BE4D9AD" w14:textId="7B528D7A" w:rsidR="00317AA1" w:rsidRDefault="00317AA1" w:rsidP="00317AA1">
      <w:pPr>
        <w:pStyle w:val="ListParagraph"/>
        <w:numPr>
          <w:ilvl w:val="0"/>
          <w:numId w:val="16"/>
        </w:numPr>
      </w:pPr>
      <w:r>
        <w:t>Transfer between Cheque-in OR Saving Account</w:t>
      </w:r>
    </w:p>
    <w:p w14:paraId="290A6E45" w14:textId="4AAC2C73" w:rsidR="00317AA1" w:rsidRDefault="00317AA1" w:rsidP="00317AA1">
      <w:r>
        <w:rPr>
          <w:noProof/>
        </w:rPr>
        <w:drawing>
          <wp:inline distT="0" distB="0" distL="0" distR="0" wp14:anchorId="4A320E78" wp14:editId="37A45248">
            <wp:extent cx="2310013" cy="176212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2290" cy="1763862"/>
                    </a:xfrm>
                    <a:prstGeom prst="rect">
                      <a:avLst/>
                    </a:prstGeom>
                    <a:noFill/>
                    <a:ln>
                      <a:noFill/>
                    </a:ln>
                  </pic:spPr>
                </pic:pic>
              </a:graphicData>
            </a:graphic>
          </wp:inline>
        </w:drawing>
      </w:r>
    </w:p>
    <w:p w14:paraId="449DE6B7" w14:textId="5778567C" w:rsidR="00317AA1" w:rsidRPr="00D5413C" w:rsidRDefault="00317AA1" w:rsidP="00317AA1">
      <w:pPr>
        <w:pStyle w:val="Heading2"/>
      </w:pPr>
      <w:r>
        <w:lastRenderedPageBreak/>
        <w:t>Withdrawal</w:t>
      </w:r>
    </w:p>
    <w:p w14:paraId="68051024" w14:textId="22E92F5D" w:rsidR="00317AA1" w:rsidRDefault="00317AA1" w:rsidP="00317AA1">
      <w:r>
        <w:t>Withdrawal will allow you do get fast cash or enter the amount less then 500 and get the cash.  Fast cash means select 20,40,60,80,100,200,400 and get the cash</w:t>
      </w:r>
    </w:p>
    <w:p w14:paraId="66CAC206" w14:textId="4CB29ABD" w:rsidR="00317AA1" w:rsidRDefault="00317AA1" w:rsidP="00317AA1">
      <w:r>
        <w:rPr>
          <w:noProof/>
        </w:rPr>
        <w:drawing>
          <wp:inline distT="0" distB="0" distL="0" distR="0" wp14:anchorId="3020ED58" wp14:editId="2BA3F9CB">
            <wp:extent cx="2038350" cy="1453114"/>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2046323" cy="1458798"/>
                    </a:xfrm>
                    <a:prstGeom prst="rect">
                      <a:avLst/>
                    </a:prstGeom>
                  </pic:spPr>
                </pic:pic>
              </a:graphicData>
            </a:graphic>
          </wp:inline>
        </w:drawing>
      </w:r>
    </w:p>
    <w:p w14:paraId="7AE73520" w14:textId="3000E1A8" w:rsidR="00317AA1" w:rsidRDefault="00317AA1" w:rsidP="00317AA1">
      <w:r>
        <w:t>Transaction Records for withdrawal</w:t>
      </w:r>
    </w:p>
    <w:p w14:paraId="2CDDAB72" w14:textId="50DADAF4" w:rsidR="00317AA1" w:rsidRDefault="00317AA1" w:rsidP="00317AA1">
      <w:r>
        <w:rPr>
          <w:noProof/>
        </w:rPr>
        <w:drawing>
          <wp:inline distT="0" distB="0" distL="0" distR="0" wp14:anchorId="770EA6AB" wp14:editId="2B4A1785">
            <wp:extent cx="2000250" cy="127879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2022028" cy="1292715"/>
                    </a:xfrm>
                    <a:prstGeom prst="rect">
                      <a:avLst/>
                    </a:prstGeom>
                  </pic:spPr>
                </pic:pic>
              </a:graphicData>
            </a:graphic>
          </wp:inline>
        </w:drawing>
      </w:r>
    </w:p>
    <w:p w14:paraId="202D1BFA" w14:textId="46CFAFBD" w:rsidR="00317AA1" w:rsidRPr="00D5413C" w:rsidRDefault="00317AA1" w:rsidP="00317AA1">
      <w:pPr>
        <w:pStyle w:val="Heading2"/>
      </w:pPr>
      <w:r>
        <w:t>deposit</w:t>
      </w:r>
    </w:p>
    <w:p w14:paraId="3A4DA5E9" w14:textId="46AE75BA" w:rsidR="00317AA1" w:rsidRDefault="007131A2" w:rsidP="007131A2">
      <w:r>
        <w:t>Deposit screen will allow to add the funds either to your cheque-in or saving accounts</w:t>
      </w:r>
    </w:p>
    <w:p w14:paraId="2DE732EB" w14:textId="19992CC0" w:rsidR="007131A2" w:rsidRDefault="007131A2" w:rsidP="007131A2">
      <w:r>
        <w:rPr>
          <w:noProof/>
        </w:rPr>
        <w:drawing>
          <wp:inline distT="0" distB="0" distL="0" distR="0" wp14:anchorId="24569140" wp14:editId="783A349A">
            <wp:extent cx="1995063" cy="1057275"/>
            <wp:effectExtent l="0" t="0" r="571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1998942" cy="1059331"/>
                    </a:xfrm>
                    <a:prstGeom prst="rect">
                      <a:avLst/>
                    </a:prstGeom>
                  </pic:spPr>
                </pic:pic>
              </a:graphicData>
            </a:graphic>
          </wp:inline>
        </w:drawing>
      </w:r>
    </w:p>
    <w:p w14:paraId="0B37BC4F" w14:textId="77777777" w:rsidR="007131A2" w:rsidRDefault="007131A2">
      <w:pPr>
        <w:rPr>
          <w:rFonts w:asciiTheme="majorHAnsi" w:eastAsiaTheme="majorEastAsia" w:hAnsiTheme="majorHAnsi" w:cstheme="majorBidi"/>
          <w:caps/>
          <w:color w:val="007789" w:themeColor="accent1" w:themeShade="BF"/>
          <w:sz w:val="24"/>
        </w:rPr>
      </w:pPr>
      <w:r>
        <w:br w:type="page"/>
      </w:r>
    </w:p>
    <w:p w14:paraId="35418104" w14:textId="52907726" w:rsidR="00317AA1" w:rsidRPr="00D5413C" w:rsidRDefault="00317AA1" w:rsidP="00317AA1">
      <w:pPr>
        <w:pStyle w:val="Heading2"/>
      </w:pPr>
      <w:r>
        <w:lastRenderedPageBreak/>
        <w:t>bill payee</w:t>
      </w:r>
    </w:p>
    <w:p w14:paraId="0ABA29A1" w14:textId="6C00F2AD" w:rsidR="00317AA1" w:rsidRDefault="007131A2" w:rsidP="007131A2">
      <w:r>
        <w:t>You can also do the Bill Pay from the ATM simulator, but every bill you will pay from ATM simulator there is service charge of $1.25/-</w:t>
      </w:r>
    </w:p>
    <w:p w14:paraId="7B6AC510" w14:textId="75E9B984" w:rsidR="007131A2" w:rsidRDefault="007131A2" w:rsidP="007131A2">
      <w:r>
        <w:rPr>
          <w:noProof/>
        </w:rPr>
        <w:drawing>
          <wp:inline distT="0" distB="0" distL="0" distR="0" wp14:anchorId="65DD6180" wp14:editId="5F9F1B5D">
            <wp:extent cx="1980892" cy="1209675"/>
            <wp:effectExtent l="0" t="0" r="635"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1984826" cy="1212077"/>
                    </a:xfrm>
                    <a:prstGeom prst="rect">
                      <a:avLst/>
                    </a:prstGeom>
                  </pic:spPr>
                </pic:pic>
              </a:graphicData>
            </a:graphic>
          </wp:inline>
        </w:drawing>
      </w:r>
    </w:p>
    <w:p w14:paraId="227EEB06" w14:textId="217E8CCA" w:rsidR="007131A2" w:rsidRDefault="007131A2" w:rsidP="007131A2">
      <w:r>
        <w:rPr>
          <w:noProof/>
        </w:rPr>
        <w:drawing>
          <wp:inline distT="0" distB="0" distL="0" distR="0" wp14:anchorId="0EEBF348" wp14:editId="0B2131D6">
            <wp:extent cx="2442531" cy="12096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2447900" cy="1212334"/>
                    </a:xfrm>
                    <a:prstGeom prst="rect">
                      <a:avLst/>
                    </a:prstGeom>
                  </pic:spPr>
                </pic:pic>
              </a:graphicData>
            </a:graphic>
          </wp:inline>
        </w:drawing>
      </w:r>
    </w:p>
    <w:p w14:paraId="451DD358" w14:textId="36C9C76C" w:rsidR="00317AA1" w:rsidRPr="00D5413C" w:rsidRDefault="00317AA1" w:rsidP="00317AA1">
      <w:pPr>
        <w:pStyle w:val="Heading2"/>
      </w:pPr>
      <w:r>
        <w:t>transfer</w:t>
      </w:r>
    </w:p>
    <w:p w14:paraId="42BE9390" w14:textId="138190A6" w:rsidR="00317AA1" w:rsidRDefault="007131A2" w:rsidP="007131A2">
      <w:r>
        <w:t>You can make a transfer between cheque-in and saving accounts</w:t>
      </w:r>
    </w:p>
    <w:p w14:paraId="6C96E2BB" w14:textId="46F2765C" w:rsidR="007131A2" w:rsidRDefault="007131A2" w:rsidP="007131A2">
      <w:r>
        <w:rPr>
          <w:noProof/>
        </w:rPr>
        <w:drawing>
          <wp:inline distT="0" distB="0" distL="0" distR="0" wp14:anchorId="5EB394D1" wp14:editId="4CA19F02">
            <wp:extent cx="3009900" cy="1526072"/>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3018066" cy="1530212"/>
                    </a:xfrm>
                    <a:prstGeom prst="rect">
                      <a:avLst/>
                    </a:prstGeom>
                  </pic:spPr>
                </pic:pic>
              </a:graphicData>
            </a:graphic>
          </wp:inline>
        </w:drawing>
      </w:r>
    </w:p>
    <w:p w14:paraId="01F2C48C" w14:textId="77777777" w:rsidR="007131A2" w:rsidRDefault="007131A2">
      <w:pPr>
        <w:rPr>
          <w:rFonts w:asciiTheme="majorHAnsi" w:eastAsiaTheme="majorEastAsia" w:hAnsiTheme="majorHAnsi" w:cstheme="majorBidi"/>
          <w:caps/>
          <w:color w:val="007789" w:themeColor="accent1" w:themeShade="BF"/>
          <w:sz w:val="24"/>
        </w:rPr>
      </w:pPr>
      <w:r>
        <w:br w:type="page"/>
      </w:r>
    </w:p>
    <w:p w14:paraId="0CEE1D2C" w14:textId="6F5DF0FB" w:rsidR="00317AA1" w:rsidRPr="00D5413C" w:rsidRDefault="00317AA1" w:rsidP="00317AA1">
      <w:pPr>
        <w:pStyle w:val="Heading2"/>
      </w:pPr>
      <w:r>
        <w:lastRenderedPageBreak/>
        <w:t>Account balance</w:t>
      </w:r>
    </w:p>
    <w:p w14:paraId="66B9E0D8" w14:textId="0152E899" w:rsidR="00317AA1" w:rsidRDefault="007131A2" w:rsidP="007131A2">
      <w:r>
        <w:t>Account balance history will provide you the list of a transaction, made against the account.  You have option for today’s date, Last 30, 60, 90, and 120Days.</w:t>
      </w:r>
    </w:p>
    <w:p w14:paraId="3BB858F3" w14:textId="20B6572E" w:rsidR="00317AA1" w:rsidRDefault="007131A2" w:rsidP="00317AA1">
      <w:r>
        <w:rPr>
          <w:noProof/>
        </w:rPr>
        <w:drawing>
          <wp:inline distT="0" distB="0" distL="0" distR="0" wp14:anchorId="08880A1B" wp14:editId="60B40FD2">
            <wp:extent cx="3445016" cy="1733550"/>
            <wp:effectExtent l="0" t="0" r="3175"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6"/>
                    <a:stretch>
                      <a:fillRect/>
                    </a:stretch>
                  </pic:blipFill>
                  <pic:spPr>
                    <a:xfrm>
                      <a:off x="0" y="0"/>
                      <a:ext cx="3454112" cy="1738127"/>
                    </a:xfrm>
                    <a:prstGeom prst="rect">
                      <a:avLst/>
                    </a:prstGeom>
                  </pic:spPr>
                </pic:pic>
              </a:graphicData>
            </a:graphic>
          </wp:inline>
        </w:drawing>
      </w:r>
    </w:p>
    <w:p w14:paraId="59155739" w14:textId="77777777" w:rsidR="007131A2" w:rsidRDefault="007131A2">
      <w:pPr>
        <w:rPr>
          <w:rFonts w:asciiTheme="majorHAnsi" w:eastAsiaTheme="majorEastAsia" w:hAnsiTheme="majorHAnsi" w:cstheme="majorBidi"/>
          <w:caps/>
          <w:color w:val="007789" w:themeColor="accent1" w:themeShade="BF"/>
          <w:sz w:val="24"/>
        </w:rPr>
      </w:pPr>
      <w:r>
        <w:br w:type="page"/>
      </w:r>
    </w:p>
    <w:p w14:paraId="11D0F6F9" w14:textId="22A2C2BB" w:rsidR="007131A2" w:rsidRPr="00D5413C" w:rsidRDefault="007131A2" w:rsidP="007131A2">
      <w:pPr>
        <w:pStyle w:val="Heading2"/>
      </w:pPr>
      <w:r>
        <w:lastRenderedPageBreak/>
        <w:t>Supervisor</w:t>
      </w:r>
      <w:r>
        <w:t xml:space="preserve"> Menu</w:t>
      </w:r>
    </w:p>
    <w:p w14:paraId="189F6562" w14:textId="2D55FF04" w:rsidR="007131A2" w:rsidRDefault="007131A2" w:rsidP="007131A2">
      <w:r>
        <w:t>In Supervisor menu, you can add the New Account and fill the funds in ATM on daily basis.</w:t>
      </w:r>
    </w:p>
    <w:p w14:paraId="0E3B3E48" w14:textId="5724F792" w:rsidR="007131A2" w:rsidRDefault="007131A2" w:rsidP="00317AA1">
      <w:r>
        <w:rPr>
          <w:noProof/>
        </w:rPr>
        <w:drawing>
          <wp:inline distT="0" distB="0" distL="0" distR="0" wp14:anchorId="63E480DB" wp14:editId="0E2F28CF">
            <wp:extent cx="2247900" cy="1281875"/>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17"/>
                    <a:stretch>
                      <a:fillRect/>
                    </a:stretch>
                  </pic:blipFill>
                  <pic:spPr>
                    <a:xfrm>
                      <a:off x="0" y="0"/>
                      <a:ext cx="2253505" cy="1285071"/>
                    </a:xfrm>
                    <a:prstGeom prst="rect">
                      <a:avLst/>
                    </a:prstGeom>
                  </pic:spPr>
                </pic:pic>
              </a:graphicData>
            </a:graphic>
          </wp:inline>
        </w:drawing>
      </w:r>
    </w:p>
    <w:p w14:paraId="403A81F1" w14:textId="22C01700" w:rsidR="007131A2" w:rsidRDefault="007131A2" w:rsidP="00317AA1">
      <w:r>
        <w:rPr>
          <w:noProof/>
        </w:rPr>
        <w:drawing>
          <wp:inline distT="0" distB="0" distL="0" distR="0" wp14:anchorId="6EBC8B43" wp14:editId="16324C38">
            <wp:extent cx="2143125" cy="1559719"/>
            <wp:effectExtent l="0" t="0" r="0" b="254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2149821" cy="1564592"/>
                    </a:xfrm>
                    <a:prstGeom prst="rect">
                      <a:avLst/>
                    </a:prstGeom>
                  </pic:spPr>
                </pic:pic>
              </a:graphicData>
            </a:graphic>
          </wp:inline>
        </w:drawing>
      </w:r>
    </w:p>
    <w:p w14:paraId="7F0287E4" w14:textId="7F7FBE34" w:rsidR="007131A2" w:rsidRDefault="007131A2" w:rsidP="00317AA1">
      <w:r>
        <w:t>In the ATM Load you select the ATM No. and add the minimum of 50,000/- Funds, once the fund added to that atm you cannot re-add the funds to the same ATM for same date.  You must wait for Next day.  When you select the ATM, it will also show you the balance of the ATM.</w:t>
      </w:r>
    </w:p>
    <w:p w14:paraId="3E3F270D" w14:textId="61E3E62F" w:rsidR="007131A2" w:rsidRDefault="007131A2" w:rsidP="00317AA1">
      <w:r>
        <w:rPr>
          <w:noProof/>
        </w:rPr>
        <w:drawing>
          <wp:inline distT="0" distB="0" distL="0" distR="0" wp14:anchorId="258B717F" wp14:editId="18A91D4C">
            <wp:extent cx="2413237" cy="1000125"/>
            <wp:effectExtent l="0" t="0" r="635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2418466" cy="1002292"/>
                    </a:xfrm>
                    <a:prstGeom prst="rect">
                      <a:avLst/>
                    </a:prstGeom>
                  </pic:spPr>
                </pic:pic>
              </a:graphicData>
            </a:graphic>
          </wp:inline>
        </w:drawing>
      </w:r>
    </w:p>
    <w:p w14:paraId="64B82C21" w14:textId="2CD8723A" w:rsidR="007131A2" w:rsidRDefault="007131A2" w:rsidP="00317AA1">
      <w:r>
        <w:rPr>
          <w:noProof/>
        </w:rPr>
        <w:drawing>
          <wp:inline distT="0" distB="0" distL="0" distR="0" wp14:anchorId="06A2F510" wp14:editId="74C4864B">
            <wp:extent cx="2438400" cy="996389"/>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2449636" cy="1000980"/>
                    </a:xfrm>
                    <a:prstGeom prst="rect">
                      <a:avLst/>
                    </a:prstGeom>
                  </pic:spPr>
                </pic:pic>
              </a:graphicData>
            </a:graphic>
          </wp:inline>
        </w:drawing>
      </w:r>
    </w:p>
    <w:sectPr w:rsidR="007131A2">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BEF8B" w14:textId="77777777" w:rsidR="001E1996" w:rsidRDefault="001E1996" w:rsidP="00C6554A">
      <w:pPr>
        <w:spacing w:before="0" w:after="0" w:line="240" w:lineRule="auto"/>
      </w:pPr>
      <w:r>
        <w:separator/>
      </w:r>
    </w:p>
  </w:endnote>
  <w:endnote w:type="continuationSeparator" w:id="0">
    <w:p w14:paraId="3EC36A6E" w14:textId="77777777" w:rsidR="001E1996" w:rsidRDefault="001E199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BC8E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27F62" w14:textId="77777777" w:rsidR="001E1996" w:rsidRDefault="001E1996" w:rsidP="00C6554A">
      <w:pPr>
        <w:spacing w:before="0" w:after="0" w:line="240" w:lineRule="auto"/>
      </w:pPr>
      <w:r>
        <w:separator/>
      </w:r>
    </w:p>
  </w:footnote>
  <w:footnote w:type="continuationSeparator" w:id="0">
    <w:p w14:paraId="1C877295" w14:textId="77777777" w:rsidR="001E1996" w:rsidRDefault="001E199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70C2D51"/>
    <w:multiLevelType w:val="hybridMultilevel"/>
    <w:tmpl w:val="77F431F4"/>
    <w:lvl w:ilvl="0" w:tplc="EAB6D302">
      <w:numFmt w:val="bullet"/>
      <w:lvlText w:val="-"/>
      <w:lvlJc w:val="left"/>
      <w:pPr>
        <w:ind w:left="720" w:hanging="360"/>
      </w:pPr>
      <w:rPr>
        <w:rFonts w:ascii="Constantia" w:eastAsiaTheme="minorHAnsi" w:hAnsi="Constant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99"/>
    <w:rsid w:val="001E1996"/>
    <w:rsid w:val="002554CD"/>
    <w:rsid w:val="00293B83"/>
    <w:rsid w:val="002B4294"/>
    <w:rsid w:val="00317AA1"/>
    <w:rsid w:val="00333D0D"/>
    <w:rsid w:val="004C049F"/>
    <w:rsid w:val="005000E2"/>
    <w:rsid w:val="005C6099"/>
    <w:rsid w:val="006A3CE7"/>
    <w:rsid w:val="007131A2"/>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CF13A"/>
  <w15:chartTrackingRefBased/>
  <w15:docId w15:val="{4BABEC6E-4995-4646-9BD9-5F9C5D8E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AA1"/>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1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r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161</TotalTime>
  <Pages>6</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dc:creator>
  <cp:keywords/>
  <dc:description/>
  <cp:lastModifiedBy>Amir Ali</cp:lastModifiedBy>
  <cp:revision>3</cp:revision>
  <dcterms:created xsi:type="dcterms:W3CDTF">2021-09-14T17:42:00Z</dcterms:created>
  <dcterms:modified xsi:type="dcterms:W3CDTF">2021-09-14T20:26:00Z</dcterms:modified>
</cp:coreProperties>
</file>